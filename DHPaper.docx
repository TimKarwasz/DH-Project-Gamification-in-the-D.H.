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7F1" w:rsidRPr="00C52BBE" w:rsidRDefault="00C52BBE">
      <w:pPr>
        <w:pStyle w:val="Untertitel"/>
        <w:rPr>
          <w:lang w:val="en-US"/>
        </w:rPr>
      </w:pPr>
      <w:r w:rsidRPr="00C52BBE">
        <w:rPr>
          <w:lang w:val="en-US"/>
        </w:rPr>
        <w:t>Intro t</w:t>
      </w:r>
      <w:r>
        <w:rPr>
          <w:lang w:val="en-US"/>
        </w:rPr>
        <w:t xml:space="preserve">o the Digital Humanities </w:t>
      </w:r>
    </w:p>
    <w:p w:rsidR="009427F1" w:rsidRPr="00C52BBE" w:rsidRDefault="00C52BBE">
      <w:pPr>
        <w:pStyle w:val="Titel"/>
        <w:rPr>
          <w:lang w:val="en-US"/>
        </w:rPr>
      </w:pPr>
      <w:r w:rsidRPr="00C52BBE">
        <w:rPr>
          <w:lang w:val="en-US"/>
        </w:rPr>
        <w:t>Gamification in the D</w:t>
      </w:r>
      <w:r>
        <w:rPr>
          <w:lang w:val="en-US"/>
        </w:rPr>
        <w:t>igital Humanities</w:t>
      </w:r>
    </w:p>
    <w:p w:rsidR="009427F1" w:rsidRPr="00C52BBE" w:rsidRDefault="00C52BBE">
      <w:pPr>
        <w:pStyle w:val="Autor"/>
      </w:pPr>
      <w:r w:rsidRPr="00C52BBE">
        <w:t xml:space="preserve">Isabell </w:t>
      </w:r>
      <w:proofErr w:type="spellStart"/>
      <w:r w:rsidRPr="00C52BBE">
        <w:t>Hor</w:t>
      </w:r>
      <w:proofErr w:type="spellEnd"/>
      <w:r w:rsidRPr="00C52BBE">
        <w:t xml:space="preserve">, Tim </w:t>
      </w:r>
      <w:proofErr w:type="spellStart"/>
      <w:r w:rsidRPr="00C52BBE">
        <w:t>Karwasz</w:t>
      </w:r>
      <w:proofErr w:type="spellEnd"/>
      <w:r w:rsidRPr="00C52BBE">
        <w:t xml:space="preserve">, Lara von </w:t>
      </w:r>
      <w:r>
        <w:t>Kries</w:t>
      </w:r>
    </w:p>
    <w:p w:rsidR="00C52BBE" w:rsidRDefault="00C52BBE" w:rsidP="00C52BBE">
      <w:r>
        <w:rPr>
          <w:noProof/>
        </w:rPr>
        <w:drawing>
          <wp:inline distT="0" distB="0" distL="0" distR="0">
            <wp:extent cx="5822066" cy="582206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ification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8969" cy="582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BBE" w:rsidRPr="00C52BBE" w:rsidRDefault="00C52BBE" w:rsidP="00C52BBE">
      <w:pPr>
        <w:pStyle w:val="berschrift1"/>
        <w:rPr>
          <w:lang w:val="en-US"/>
        </w:rPr>
      </w:pPr>
    </w:p>
    <w:tbl>
      <w:tblPr>
        <w:tblStyle w:val="ReportTable"/>
        <w:tblW w:w="5000" w:type="pct"/>
        <w:tblLook w:val="04A0" w:firstRow="1" w:lastRow="0" w:firstColumn="1" w:lastColumn="0" w:noHBand="0" w:noVBand="1"/>
        <w:tblCaption w:val="Inhaltstabelle"/>
      </w:tblPr>
      <w:tblGrid>
        <w:gridCol w:w="3036"/>
        <w:gridCol w:w="3096"/>
        <w:gridCol w:w="3097"/>
      </w:tblGrid>
      <w:tr w:rsidR="00C52BBE" w:rsidTr="00C5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6" w:type="dxa"/>
          </w:tcPr>
          <w:p w:rsidR="00C52BBE" w:rsidRDefault="00C52BBE" w:rsidP="00C52BBE">
            <w:pPr>
              <w:jc w:val="left"/>
            </w:pPr>
          </w:p>
        </w:tc>
        <w:tc>
          <w:tcPr>
            <w:tcW w:w="3096" w:type="dxa"/>
          </w:tcPr>
          <w:p w:rsidR="00C52BBE" w:rsidRDefault="00C52BBE" w:rsidP="00A04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7" w:type="dxa"/>
          </w:tcPr>
          <w:p w:rsidR="00C52BBE" w:rsidRDefault="00C52BBE" w:rsidP="00A045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52BBE" w:rsidRDefault="00C52BBE" w:rsidP="00C52BBE"/>
    <w:p w:rsidR="00C52BBE" w:rsidRDefault="00C52BBE" w:rsidP="00C52BBE"/>
    <w:p w:rsidR="00C52BBE" w:rsidRDefault="00C52BBE">
      <w:pPr>
        <w:pStyle w:val="berschrift1"/>
      </w:pPr>
    </w:p>
    <w:p w:rsidR="00C52BBE" w:rsidRDefault="00C52BBE">
      <w:pPr>
        <w:pStyle w:val="berschrift1"/>
      </w:pPr>
    </w:p>
    <w:p w:rsidR="009427F1" w:rsidRDefault="00C52BBE" w:rsidP="00C52BBE">
      <w:pPr>
        <w:pStyle w:val="berschrift1"/>
      </w:pPr>
      <w:r>
        <w:t xml:space="preserve">Introduktion </w:t>
      </w:r>
    </w:p>
    <w:p w:rsidR="00C52BBE" w:rsidRPr="00C52BBE" w:rsidRDefault="00C52BBE" w:rsidP="00C52BBE">
      <w:pPr>
        <w:pStyle w:val="Listenabsatz"/>
        <w:numPr>
          <w:ilvl w:val="0"/>
          <w:numId w:val="20"/>
        </w:numPr>
        <w:rPr>
          <w:lang w:val="en-US"/>
        </w:rPr>
      </w:pPr>
      <w:r w:rsidRPr="00C52BBE">
        <w:rPr>
          <w:lang w:val="en-US"/>
        </w:rPr>
        <w:t xml:space="preserve">Who we </w:t>
      </w:r>
      <w:proofErr w:type="gramStart"/>
      <w:r w:rsidRPr="00C52BBE">
        <w:rPr>
          <w:lang w:val="en-US"/>
        </w:rPr>
        <w:t>are</w:t>
      </w:r>
      <w:proofErr w:type="gramEnd"/>
      <w:r w:rsidRPr="00C52BBE">
        <w:rPr>
          <w:lang w:val="en-US"/>
        </w:rPr>
        <w:t xml:space="preserve"> </w:t>
      </w:r>
    </w:p>
    <w:p w:rsidR="00C52BBE" w:rsidRDefault="00C52BBE" w:rsidP="00C52BBE">
      <w:pPr>
        <w:pStyle w:val="Listenabsatz"/>
        <w:numPr>
          <w:ilvl w:val="0"/>
          <w:numId w:val="20"/>
        </w:numPr>
        <w:rPr>
          <w:lang w:val="en-US"/>
        </w:rPr>
      </w:pPr>
      <w:r w:rsidRPr="00C52BBE">
        <w:rPr>
          <w:lang w:val="en-US"/>
        </w:rPr>
        <w:t xml:space="preserve">Why we </w:t>
      </w:r>
      <w:r>
        <w:rPr>
          <w:lang w:val="en-US"/>
        </w:rPr>
        <w:t>chose this topic</w:t>
      </w:r>
    </w:p>
    <w:p w:rsidR="00C52BBE" w:rsidRPr="00C52BBE" w:rsidRDefault="00C52BBE" w:rsidP="00C52BBE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Goals/Motivation for the Project </w:t>
      </w:r>
    </w:p>
    <w:p w:rsidR="00C52BBE" w:rsidRPr="00C52BBE" w:rsidRDefault="00C52BBE" w:rsidP="00C52BBE">
      <w:pPr>
        <w:rPr>
          <w:lang w:val="en-US"/>
        </w:rPr>
      </w:pPr>
    </w:p>
    <w:p w:rsidR="009427F1" w:rsidRDefault="00C52BBE" w:rsidP="00C52BBE">
      <w:pPr>
        <w:pStyle w:val="berschrift1"/>
        <w:rPr>
          <w:lang w:val="en-US"/>
        </w:rPr>
      </w:pPr>
      <w:r w:rsidRPr="00C52BBE">
        <w:rPr>
          <w:lang w:val="en-US"/>
        </w:rPr>
        <w:t>What</w:t>
      </w:r>
      <w:r>
        <w:t xml:space="preserve"> </w:t>
      </w:r>
      <w:r w:rsidRPr="00C52BBE">
        <w:rPr>
          <w:lang w:val="en-US"/>
        </w:rPr>
        <w:t>is</w:t>
      </w:r>
      <w:r>
        <w:t xml:space="preserve"> </w:t>
      </w:r>
      <w:r>
        <w:rPr>
          <w:lang w:val="en-US"/>
        </w:rPr>
        <w:t>Gamification?</w:t>
      </w:r>
    </w:p>
    <w:p w:rsidR="00C52BBE" w:rsidRDefault="00C52BBE" w:rsidP="00C52BB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Definition </w:t>
      </w:r>
    </w:p>
    <w:p w:rsidR="00C52BBE" w:rsidRDefault="00C52BBE" w:rsidP="00C52BB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History </w:t>
      </w:r>
    </w:p>
    <w:p w:rsidR="00C52BBE" w:rsidRDefault="00C52BBE" w:rsidP="00C52BB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Examples </w:t>
      </w:r>
    </w:p>
    <w:p w:rsidR="00C52BBE" w:rsidRDefault="00C52BBE" w:rsidP="00C52BB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Pros and Cons</w:t>
      </w:r>
    </w:p>
    <w:p w:rsidR="00C52BBE" w:rsidRPr="00C52BBE" w:rsidRDefault="00C52BBE" w:rsidP="00C52BBE">
      <w:pPr>
        <w:pStyle w:val="Listenabsatz"/>
        <w:numPr>
          <w:ilvl w:val="0"/>
          <w:numId w:val="18"/>
        </w:numPr>
        <w:rPr>
          <w:lang w:val="en-US"/>
        </w:rPr>
      </w:pPr>
      <w:r>
        <w:rPr>
          <w:lang w:val="en-US"/>
        </w:rPr>
        <w:t>Studies?</w:t>
      </w:r>
    </w:p>
    <w:p w:rsidR="00C52BBE" w:rsidRDefault="00C52BBE" w:rsidP="00C52BBE">
      <w:pPr>
        <w:pStyle w:val="berschrift1"/>
        <w:rPr>
          <w:lang w:val="en-US"/>
        </w:rPr>
      </w:pPr>
    </w:p>
    <w:p w:rsidR="00C52BBE" w:rsidRDefault="00C52BBE" w:rsidP="00C52BBE">
      <w:pPr>
        <w:pStyle w:val="berschrift1"/>
        <w:rPr>
          <w:lang w:val="en-US"/>
        </w:rPr>
      </w:pPr>
      <w:r>
        <w:rPr>
          <w:lang w:val="en-US"/>
        </w:rPr>
        <w:t>Why we need Gamification in the DH</w:t>
      </w:r>
    </w:p>
    <w:p w:rsidR="00C52BBE" w:rsidRDefault="00C52BBE" w:rsidP="00C52BBE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Using DH Tool without programming knowledge </w:t>
      </w:r>
    </w:p>
    <w:p w:rsidR="00C52BBE" w:rsidRDefault="00C52BBE" w:rsidP="00C52BBE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User friendly tools</w:t>
      </w:r>
    </w:p>
    <w:p w:rsidR="00C52BBE" w:rsidRDefault="00C52BBE" w:rsidP="00C52BBE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Open source Projects </w:t>
      </w:r>
    </w:p>
    <w:p w:rsidR="00C52BBE" w:rsidRDefault="00C52BBE" w:rsidP="00C52BBE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Motivation </w:t>
      </w:r>
    </w:p>
    <w:p w:rsidR="00C52BBE" w:rsidRPr="00C52BBE" w:rsidRDefault="00C52BBE" w:rsidP="00C52BBE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What we hope for in the Future </w:t>
      </w:r>
    </w:p>
    <w:p w:rsidR="00C52BBE" w:rsidRDefault="00C52BBE" w:rsidP="00C52BBE">
      <w:pPr>
        <w:pStyle w:val="berschrift1"/>
        <w:rPr>
          <w:lang w:val="en-US"/>
        </w:rPr>
      </w:pPr>
    </w:p>
    <w:p w:rsidR="00C52BBE" w:rsidRDefault="00C52BBE" w:rsidP="00C52BBE">
      <w:pPr>
        <w:pStyle w:val="berschrift1"/>
        <w:rPr>
          <w:lang w:val="en-US"/>
        </w:rPr>
      </w:pPr>
    </w:p>
    <w:p w:rsidR="00C52BBE" w:rsidRDefault="00C52BBE" w:rsidP="00C52BBE">
      <w:pPr>
        <w:pStyle w:val="berschrift1"/>
        <w:rPr>
          <w:lang w:val="en-US"/>
        </w:rPr>
      </w:pPr>
    </w:p>
    <w:p w:rsidR="00C52BBE" w:rsidRDefault="00C52BBE" w:rsidP="00C52BBE">
      <w:pPr>
        <w:pStyle w:val="berschrift1"/>
        <w:rPr>
          <w:lang w:val="en-US"/>
        </w:rPr>
      </w:pPr>
    </w:p>
    <w:p w:rsidR="00C52BBE" w:rsidRDefault="00C52BBE" w:rsidP="00C52BBE">
      <w:pPr>
        <w:pStyle w:val="berschrift1"/>
        <w:rPr>
          <w:lang w:val="en-US"/>
        </w:rPr>
      </w:pPr>
    </w:p>
    <w:p w:rsidR="00C52BBE" w:rsidRDefault="00C52BBE" w:rsidP="00C52BBE">
      <w:pPr>
        <w:pStyle w:val="berschrift1"/>
        <w:rPr>
          <w:lang w:val="en-US"/>
        </w:rPr>
      </w:pPr>
    </w:p>
    <w:p w:rsidR="00C52BBE" w:rsidRDefault="00C52BBE" w:rsidP="00C52BBE">
      <w:pPr>
        <w:pStyle w:val="berschrift1"/>
        <w:rPr>
          <w:lang w:val="en-US"/>
        </w:rPr>
      </w:pPr>
      <w:r>
        <w:rPr>
          <w:lang w:val="en-US"/>
        </w:rPr>
        <w:t xml:space="preserve">Developing a Gamification tool </w:t>
      </w:r>
    </w:p>
    <w:p w:rsidR="00C52BBE" w:rsidRDefault="00C52BBE" w:rsidP="00C52BBE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Tool for learning Python?</w:t>
      </w:r>
    </w:p>
    <w:p w:rsidR="00C52BBE" w:rsidRPr="00C52BBE" w:rsidRDefault="00C52BBE" w:rsidP="00C52BBE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Something else? </w:t>
      </w:r>
    </w:p>
    <w:p w:rsidR="00C52BBE" w:rsidRDefault="00C52BBE" w:rsidP="00C52BBE">
      <w:pPr>
        <w:rPr>
          <w:lang w:val="en-US"/>
        </w:rPr>
      </w:pPr>
    </w:p>
    <w:p w:rsidR="00A11237" w:rsidRDefault="00A11237" w:rsidP="00A1123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What is the goal of our tool?</w:t>
      </w:r>
    </w:p>
    <w:p w:rsidR="00A11237" w:rsidRDefault="00A11237" w:rsidP="00A1123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we want to design to tool</w:t>
      </w:r>
    </w:p>
    <w:p w:rsidR="00A11237" w:rsidRDefault="00A11237" w:rsidP="00A11237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Python script or Game Engine?</w:t>
      </w:r>
    </w:p>
    <w:p w:rsidR="00A11237" w:rsidRPr="00A11237" w:rsidRDefault="00A11237" w:rsidP="00A11237">
      <w:pPr>
        <w:pStyle w:val="Listenabsatz"/>
        <w:rPr>
          <w:lang w:val="en-US"/>
        </w:rPr>
      </w:pPr>
      <w:bookmarkStart w:id="0" w:name="_GoBack"/>
      <w:bookmarkEnd w:id="0"/>
    </w:p>
    <w:p w:rsidR="00C52BBE" w:rsidRPr="00C52BBE" w:rsidRDefault="00C52BBE" w:rsidP="00C52BBE">
      <w:pPr>
        <w:pStyle w:val="berschrift1"/>
        <w:rPr>
          <w:lang w:val="en-US"/>
        </w:rPr>
      </w:pPr>
    </w:p>
    <w:p w:rsidR="009427F1" w:rsidRPr="00C52BBE" w:rsidRDefault="009427F1">
      <w:pPr>
        <w:rPr>
          <w:lang w:val="en-US"/>
        </w:rPr>
      </w:pPr>
    </w:p>
    <w:sectPr w:rsidR="009427F1" w:rsidRPr="00C52BBE">
      <w:footerReference w:type="default" r:id="rId8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10E" w:rsidRDefault="0094310E">
      <w:pPr>
        <w:spacing w:after="0" w:line="240" w:lineRule="auto"/>
      </w:pPr>
      <w:r>
        <w:separator/>
      </w:r>
    </w:p>
    <w:p w:rsidR="0094310E" w:rsidRDefault="0094310E"/>
    <w:p w:rsidR="0094310E" w:rsidRDefault="0094310E"/>
  </w:endnote>
  <w:endnote w:type="continuationSeparator" w:id="0">
    <w:p w:rsidR="0094310E" w:rsidRDefault="0094310E">
      <w:pPr>
        <w:spacing w:after="0" w:line="240" w:lineRule="auto"/>
      </w:pPr>
      <w:r>
        <w:continuationSeparator/>
      </w:r>
    </w:p>
    <w:p w:rsidR="0094310E" w:rsidRDefault="0094310E"/>
    <w:p w:rsidR="0094310E" w:rsidRDefault="009431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27F1" w:rsidRDefault="00E70640">
        <w:pPr>
          <w:pStyle w:val="Fuzeil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CE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10E" w:rsidRDefault="0094310E">
      <w:pPr>
        <w:spacing w:after="0" w:line="240" w:lineRule="auto"/>
      </w:pPr>
      <w:r>
        <w:separator/>
      </w:r>
    </w:p>
    <w:p w:rsidR="0094310E" w:rsidRDefault="0094310E"/>
    <w:p w:rsidR="0094310E" w:rsidRDefault="0094310E"/>
  </w:footnote>
  <w:footnote w:type="continuationSeparator" w:id="0">
    <w:p w:rsidR="0094310E" w:rsidRDefault="0094310E">
      <w:pPr>
        <w:spacing w:after="0" w:line="240" w:lineRule="auto"/>
      </w:pPr>
      <w:r>
        <w:continuationSeparator/>
      </w:r>
    </w:p>
    <w:p w:rsidR="0094310E" w:rsidRDefault="0094310E"/>
    <w:p w:rsidR="0094310E" w:rsidRDefault="0094310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552D50"/>
    <w:multiLevelType w:val="hybridMultilevel"/>
    <w:tmpl w:val="451A41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D788B"/>
    <w:multiLevelType w:val="hybridMultilevel"/>
    <w:tmpl w:val="743A3FA2"/>
    <w:lvl w:ilvl="0" w:tplc="14E2A1C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484B"/>
    <w:multiLevelType w:val="hybridMultilevel"/>
    <w:tmpl w:val="48EE2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56202"/>
    <w:multiLevelType w:val="hybridMultilevel"/>
    <w:tmpl w:val="D20CB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6F2125"/>
    <w:multiLevelType w:val="hybridMultilevel"/>
    <w:tmpl w:val="5C4AD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Aufzhlungszeichen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62A25D7A">
      <w:start w:val="1"/>
      <w:numFmt w:val="decimal"/>
      <w:pStyle w:val="Listennumm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7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0"/>
  </w:num>
  <w:num w:numId="17">
    <w:abstractNumId w:val="14"/>
  </w:num>
  <w:num w:numId="18">
    <w:abstractNumId w:val="10"/>
  </w:num>
  <w:num w:numId="19">
    <w:abstractNumId w:val="13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BE"/>
    <w:rsid w:val="002018A7"/>
    <w:rsid w:val="004A66DA"/>
    <w:rsid w:val="00533360"/>
    <w:rsid w:val="00787CEA"/>
    <w:rsid w:val="009427F1"/>
    <w:rsid w:val="0094310E"/>
    <w:rsid w:val="00A11237"/>
    <w:rsid w:val="00C52BBE"/>
    <w:rsid w:val="00E70640"/>
    <w:rsid w:val="00F3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ACFC0"/>
  <w15:chartTrackingRefBased/>
  <w15:docId w15:val="{CDC38A43-51DE-804F-B4AC-7641CF2E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de-DE" w:eastAsia="ja-JP" w:bidi="de-DE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A66D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link w:val="UntertitelZchn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UntertitelZchn">
    <w:name w:val="Untertitel Zchn"/>
    <w:basedOn w:val="Absatz-Standardschriftart"/>
    <w:link w:val="Untertitel"/>
    <w:uiPriority w:val="2"/>
    <w:rPr>
      <w:rFonts w:eastAsiaTheme="minorEastAsia"/>
      <w:sz w:val="32"/>
    </w:rPr>
  </w:style>
  <w:style w:type="paragraph" w:styleId="Titel">
    <w:name w:val="Title"/>
    <w:basedOn w:val="Standard"/>
    <w:link w:val="TitelZchn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ennummer">
    <w:name w:val="List Number"/>
    <w:basedOn w:val="Standard"/>
    <w:uiPriority w:val="13"/>
    <w:qFormat/>
    <w:pPr>
      <w:numPr>
        <w:numId w:val="16"/>
      </w:numPr>
    </w:p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404040" w:themeColor="text1" w:themeTint="BF"/>
    </w:rPr>
  </w:style>
  <w:style w:type="paragraph" w:styleId="Aufzhlungszeichen">
    <w:name w:val="List Bullet"/>
    <w:basedOn w:val="Standard"/>
    <w:uiPriority w:val="12"/>
    <w:qFormat/>
    <w:pPr>
      <w:numPr>
        <w:numId w:val="15"/>
      </w:numPr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r">
    <w:name w:val="Autor"/>
    <w:basedOn w:val="Standard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Pr>
      <w:i/>
      <w:iCs/>
      <w:color w:val="000000" w:themeColor="text1"/>
    </w:rPr>
  </w:style>
  <w:style w:type="character" w:styleId="Hervorhebung">
    <w:name w:val="Emphasis"/>
    <w:basedOn w:val="Absatz-Standardschriftart"/>
    <w:uiPriority w:val="20"/>
    <w:semiHidden/>
    <w:unhideWhenUsed/>
    <w:qFormat/>
    <w:rPr>
      <w:b/>
      <w:i/>
      <w:i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qFormat/>
    <w:pPr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NormaleTabelle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Pr>
      <w:i/>
      <w:iCs/>
      <w:sz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Kopfzeile">
    <w:name w:val="header"/>
    <w:basedOn w:val="Standard"/>
    <w:link w:val="KopfzeileZchn"/>
    <w:uiPriority w:val="99"/>
    <w:qFormat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enabsatz">
    <w:name w:val="List Paragraph"/>
    <w:basedOn w:val="Standard"/>
    <w:uiPriority w:val="34"/>
    <w:unhideWhenUsed/>
    <w:qFormat/>
    <w:rsid w:val="00C52B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ravonkries/Library/Containers/com.microsoft.Word/Data/Library/Application%20Support/Microsoft/Office/16.0/DTS/Search/%7b912BB3E4-C205-9945-B721-1DC37DDBF4B4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Recherchepapier.dotx</Template>
  <TotalTime>0</TotalTime>
  <Pages>3</Pages>
  <Words>85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ms613064</cp:lastModifiedBy>
  <cp:revision>1</cp:revision>
  <dcterms:created xsi:type="dcterms:W3CDTF">2019-02-01T11:33:00Z</dcterms:created>
  <dcterms:modified xsi:type="dcterms:W3CDTF">2019-02-01T11:46:00Z</dcterms:modified>
</cp:coreProperties>
</file>